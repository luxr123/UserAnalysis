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Zookeeper集群配置</w:t>
      </w:r>
    </w:p>
    <w:p>
      <w:pPr>
        <w:numPr>
          <w:ilvl w:val="0"/>
          <w:numId w:val="1"/>
        </w:numPr>
      </w:pPr>
      <w:r>
        <w:rPr>
          <w:rFonts w:hint="default"/>
        </w:rPr>
        <w:t>安装需求</w:t>
      </w:r>
    </w:p>
    <w:p>
      <w:pPr>
        <w:numPr>
          <w:ilvl w:val="1"/>
          <w:numId w:val="1"/>
        </w:numPr>
        <w:ind w:left="840" w:leftChars="0" w:hanging="420" w:firstLineChars="0"/>
      </w:pPr>
      <w:r>
        <w:t>操作系统:Linux发行版,比如ubuntu或者centos的稳定版</w:t>
      </w:r>
    </w:p>
    <w:p>
      <w:pPr>
        <w:numPr>
          <w:ilvl w:val="1"/>
          <w:numId w:val="1"/>
        </w:numPr>
        <w:ind w:left="840" w:leftChars="0" w:hanging="420" w:firstLineChars="0"/>
      </w:pPr>
      <w:r>
        <w:t>Java:1.6或者1.7版本.</w:t>
      </w:r>
    </w:p>
    <w:p>
      <w:pPr>
        <w:numPr>
          <w:ilvl w:val="1"/>
          <w:numId w:val="1"/>
        </w:numPr>
        <w:ind w:left="840" w:leftChars="0" w:hanging="420" w:firstLineChars="0"/>
      </w:pPr>
      <w:r>
        <w:t>所在目录的读写执行权限,集群机器之间ssh无密码登陆(可选)</w:t>
      </w:r>
    </w:p>
    <w:p>
      <w:pPr>
        <w:numPr>
          <w:ilvl w:val="0"/>
          <w:numId w:val="2"/>
        </w:numPr>
      </w:pPr>
      <w:r>
        <w:t>安装步骤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t>从官网下载压缩包(不选择源码包,由于网络原因,编译安装容</w:t>
      </w:r>
      <w:bookmarkStart w:id="0" w:name="_GoBack"/>
      <w:bookmarkEnd w:id="0"/>
      <w:r>
        <w:t>易出问题而且比较慢),</w:t>
      </w:r>
      <w:r>
        <w:rPr>
          <w:rFonts w:hint="default"/>
        </w:rPr>
        <w:fldChar w:fldCharType="begin"/>
      </w:r>
      <w:r>
        <w:rPr>
          <w:rStyle w:val="10"/>
          <w:rFonts w:hint="default"/>
        </w:rPr>
        <w:instrText xml:space="preserve">HYPERLINK "http://mirrors.cnnic.cn/apache/zookeeper/zookeeper-3.4.6/zookeeper-3.4.6.tar.gz"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http://mirrors.cnnic.cn/apache/zookeeper/zookeeper-3.4.6/zookeeper-3.4.6.tar.gz</w:t>
      </w:r>
      <w:r>
        <w:rPr>
          <w:rFonts w:hint="default"/>
        </w:rPr>
        <w:fldChar w:fldCharType="end"/>
      </w:r>
      <w:r>
        <w:rPr>
          <w:rStyle w:val="10"/>
          <w:rFonts w:hint="default"/>
        </w:rPr>
        <w:t>.</w:t>
      </w:r>
      <w:r>
        <w:rPr>
          <w:rFonts w:hint="default"/>
        </w:rPr>
        <w:t>解压到/home/hadoop/another/zookeeper-3.4.6,以后一$ZOOKEEPER_HOME代指这一地址.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切换到$ZOOKEEPER_HOME/conf目录下,编辑zoo</w:t>
      </w:r>
      <w:r>
        <w:rPr>
          <w:rFonts w:hint="default"/>
        </w:rPr>
        <w:t>_sample</w:t>
      </w:r>
      <w:r>
        <w:rPr>
          <w:rFonts w:hint="default"/>
        </w:rPr>
        <w:t>.cfg文件,添加集群节点信息,同时指定日志文件位置.</w:t>
      </w:r>
      <w:r>
        <w:rPr>
          <w:rFonts w:hint="default"/>
        </w:rPr>
        <w:t>保存为zoo.cfg.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14" o:spid="_x0000_s1025" type="#_x0000_t202" style="position:absolute;left:0;margin-left:38.3pt;margin-top:16.6pt;height:70.4pt;width:391.8pt;mso-wrap-distance-bottom:0pt;mso-wrap-distance-left:9pt;mso-wrap-distance-right:9pt;mso-wrap-distance-top:0pt;rotation:0f;z-index:2516633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dataDir=/home/hadoop/secondary/zookeeper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server.1=10.100.2.92:2888:3888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server.2=10.100.2.93:2888:3888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server.3=10.100.2.94:2888:3888</w:t>
                  </w:r>
                </w:p>
              </w:txbxContent>
            </v:textbox>
            <w10:wrap type="square"/>
          </v:shape>
        </w:pic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关闭集群节点上的防火墙--service iptables stop.将集群中所有节点的路由信息加入到各节点的/etc/hosts文件中,格式为ip 主机名.主机名可以通过hostname命令查看到.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使用monit管理监控集群中的节点.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</w:rPr>
      </w:pPr>
      <w:r>
        <w:rPr>
          <w:rFonts w:hint="default"/>
        </w:rPr>
        <w:t>从网上下载monit的源代码压缩包,解压,编译安装.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</w:pPr>
      <w:r>
        <w:rPr>
          <w:rFonts w:hint="default"/>
        </w:rPr>
        <w:t>再~/.monitrc中添加以下</w:t>
      </w:r>
      <w:r>
        <w:t>代码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9" o:spid="_x0000_s1026" type="#_x0000_t202" style="position:absolute;left:0;margin-left:65.6pt;margin-top:11pt;height:73.2pt;width:369pt;mso-wrap-distance-bottom:0pt;mso-wrap-distance-left:9pt;mso-wrap-distance-right:9pt;mso-wrap-distance-top:0pt;rotation:0f;z-index:2516654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Check</w:t>
                  </w:r>
                  <w:r>
                    <w:rPr>
                      <w:rFonts w:hint="default"/>
                    </w:rPr>
                    <w:t xml:space="preserve"> </w:t>
                  </w:r>
                  <w:r>
                    <w:rPr>
                      <w:rFonts w:hint="eastAsia"/>
                    </w:rPr>
                    <w:t>process</w:t>
                  </w:r>
                  <w:r>
                    <w:rPr>
                      <w:rFonts w:hint="default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supervisor with pidfile </w:t>
                  </w:r>
                  <w:r>
                    <w:rPr>
                      <w:rFonts w:hint="default"/>
                    </w:rPr>
                    <w:t>/home/hadoop/</w:t>
                  </w:r>
                  <w:r>
                    <w:rPr>
                      <w:rFonts w:hint="eastAsia"/>
                    </w:rPr>
                    <w:t>/supervisor.pid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start program = "/etc/init.d/</w:t>
                  </w:r>
                  <w:r>
                    <w:rPr>
                      <w:rFonts w:hint="default"/>
                    </w:rPr>
                    <w:t xml:space="preserve">zookeeper </w:t>
                  </w:r>
                  <w:r>
                    <w:rPr>
                      <w:rFonts w:hint="eastAsia"/>
                    </w:rPr>
                    <w:t>start"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stop program = "/etc/init.d/</w:t>
                  </w:r>
                  <w:r>
                    <w:rPr>
                      <w:rFonts w:hint="default"/>
                    </w:rPr>
                    <w:t>zookeeper</w:t>
                  </w:r>
                  <w:r>
                    <w:rPr>
                      <w:rFonts w:hint="eastAsia"/>
                    </w:rPr>
                    <w:t xml:space="preserve"> stop"</w:t>
                  </w:r>
                </w:p>
              </w:txbxContent>
            </v:textbox>
            <w10:wrap type="square"/>
          </v:shape>
        </w:pic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</w:rPr>
      </w:pPr>
      <w:r>
        <w:rPr>
          <w:rFonts w:hint="default"/>
        </w:rPr>
        <w:t>其中/etc/init.d/z的代码比较长放在附件中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将zookeeper目录拷贝到集群各节点的$ZOOKEEPER_HOME目录,拷贝~/.monitrc到各节点的相同目录,安装monit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编写zookeeper集群的控制启动脚本(见附件zkEx).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测试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集群主节点(nimbus所在的节点)上调用启动脚本命令</w:t>
      </w:r>
      <w:r>
        <w:rPr>
          <w:rFonts w:hint="default"/>
        </w:rPr>
        <w:tab/>
      </w:r>
      <w:r>
        <w:rPr>
          <w:rFonts w:hint="default"/>
        </w:rPr>
        <w:t xml:space="preserve">-- </w:t>
      </w:r>
      <w:r>
        <w:rPr>
          <w:rFonts w:hint="default"/>
          <w:color w:val="FF0000"/>
        </w:rPr>
        <w:t>zkEx start.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登陆zookeeper集群节点检查状态 -- </w:t>
      </w:r>
      <w:r>
        <w:rPr>
          <w:rFonts w:hint="default"/>
          <w:color w:val="FF0000"/>
        </w:rPr>
        <w:t>echo “ruok” | nc 10.100.2.92 2181</w:t>
      </w:r>
      <w:r>
        <w:rPr>
          <w:rFonts w:hint="default"/>
          <w:color w:val="auto"/>
        </w:rPr>
        <w:t>.如果正常则返回</w:t>
      </w:r>
      <w:r>
        <w:rPr>
          <w:rFonts w:hint="default"/>
          <w:color w:val="FF0000"/>
        </w:rPr>
        <w:t>imok</w:t>
      </w:r>
      <w:r>
        <w:rPr>
          <w:rFonts w:hint="default"/>
          <w:color w:val="auto"/>
        </w:rPr>
        <w:t>. 将上面的ip地址换成其他节点的ip测试其他节点是否正常工作.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default"/>
        </w:rPr>
      </w:pPr>
      <w:r>
        <w:rPr>
          <w:rFonts w:hint="default"/>
          <w:color w:val="auto"/>
        </w:rPr>
        <w:t>FAQ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Zookeeper日志的清理.使用系统自带的cron工具定时清理--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输入</w:t>
      </w:r>
      <w:r>
        <w:rPr>
          <w:rFonts w:hint="default"/>
          <w:color w:val="FF0000"/>
        </w:rPr>
        <w:t>crontab -e</w:t>
      </w:r>
      <w:r>
        <w:rPr>
          <w:rFonts w:hint="default"/>
        </w:rPr>
        <w:t>.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在出现的文本文件中输入一下语句.此命令每周一12点定时清理产生的日志.另外,需要本证命令中用到的jar包再$ZOOKEEPER_HOME/lib目录中存在.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17" o:spid="_x0000_s1027" type="#_x0000_t202" style="position:absolute;left:0;margin-left:70.25pt;margin-top:6.95pt;height:70.85pt;width:357.65pt;mso-wrap-distance-bottom:0pt;mso-wrap-distance-left:9pt;mso-wrap-distance-right:9pt;mso-wrap-distance-top:0pt;rotation:0f;z-index:25166643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  <w:rPr>
                      <w:rFonts w:hint="default"/>
                    </w:rPr>
                  </w:pPr>
                  <w:r>
                    <w:rPr>
                      <w:rFonts w:hint="eastAsia"/>
                    </w:rPr>
                    <w:t xml:space="preserve">0 </w:t>
                  </w:r>
                  <w:r>
                    <w:rPr>
                      <w:rFonts w:hint="default"/>
                    </w:rPr>
                    <w:tab/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default"/>
                    </w:rPr>
                    <w:tab/>
                  </w:r>
                  <w:r>
                    <w:rPr>
                      <w:rFonts w:hint="eastAsia"/>
                    </w:rPr>
                    <w:t xml:space="preserve">* </w:t>
                  </w:r>
                  <w:r>
                    <w:rPr>
                      <w:rFonts w:hint="default"/>
                    </w:rPr>
                    <w:tab/>
                    <w:t>*</w:t>
                  </w:r>
                  <w:r>
                    <w:rPr>
                      <w:rFonts w:hint="default"/>
                    </w:rPr>
                    <w:tab/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default"/>
                    </w:rPr>
                    <w:tab/>
                  </w:r>
                  <w:r>
                    <w:rPr>
                      <w:rFonts w:hint="eastAsia"/>
                    </w:rPr>
                    <w:t>cd</w:t>
                  </w:r>
                  <w:r>
                    <w:rPr>
                      <w:rFonts w:hint="default"/>
                    </w:rPr>
                    <w:tab/>
                  </w:r>
                  <w:r>
                    <w:rPr>
                      <w:rFonts w:hint="eastAsia"/>
                    </w:rPr>
                    <w:t>/home/hadoop/zookeeper-3.4.5/lib;java</w:t>
                  </w:r>
                  <w:r>
                    <w:rPr>
                      <w:rFonts w:hint="default"/>
                    </w:rPr>
                    <w:tab/>
                  </w:r>
                  <w:r>
                    <w:rPr>
                      <w:rFonts w:hint="eastAsia"/>
                    </w:rPr>
                    <w:t>-cp</w:t>
                  </w:r>
                  <w:r>
                    <w:rPr>
                      <w:rFonts w:hint="default"/>
                    </w:rPr>
                    <w:tab/>
                  </w:r>
                  <w:r>
                    <w:rPr>
                      <w:rFonts w:hint="eastAsia"/>
                    </w:rPr>
                    <w:t>zookeeper-3.4.5.jar:slf4j-log4j.jar:slf4j-api-1.6.1.jar:log4j.jar:conf org.apache.zookeeper.server.PurgeTxnLog /home/hadoop/another/zookeeper -n 5</w:t>
                  </w:r>
                </w:p>
              </w:txbxContent>
            </v:textbox>
            <w10:wrap type="square"/>
          </v:shape>
        </w:pic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1"/>
          <w:numId w:val="2"/>
        </w:numPr>
        <w:ind w:left="840" w:leftChars="0" w:hanging="420" w:firstLineChars="0"/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/>
        </w:sectPr>
      </w:pPr>
      <w:r>
        <w:rPr>
          <w:rFonts w:hint="default"/>
        </w:rPr>
        <w:t>Zookeeper个节点之间的通信超时时间很短,建议将节点部署到同一个机架,或同一个网段内.各节点关闭交换缓存(swap),不要在节点上运行其他高负荷的任务以免节点超时.</w:t>
      </w:r>
    </w:p>
    <w:p>
      <w:pPr>
        <w:pStyle w:val="2"/>
        <w:ind w:left="1680" w:leftChars="0" w:firstLine="420" w:firstLineChars="0"/>
        <w:jc w:val="both"/>
      </w:pPr>
      <w:r>
        <w:t>Storm集群配置</w:t>
      </w:r>
    </w:p>
    <w:p>
      <w:pPr>
        <w:numPr>
          <w:ilvl w:val="0"/>
          <w:numId w:val="4"/>
        </w:numPr>
      </w:pPr>
      <w:r>
        <w:t>安装需求</w:t>
      </w:r>
    </w:p>
    <w:p>
      <w:pPr>
        <w:numPr>
          <w:ilvl w:val="1"/>
          <w:numId w:val="4"/>
        </w:numPr>
        <w:ind w:left="840" w:leftChars="0" w:hanging="420" w:firstLineChars="0"/>
      </w:pPr>
      <w:r>
        <w:t>操作系统:Linux发行版,比如ubuntu或者centos的稳定发型版</w:t>
      </w:r>
    </w:p>
    <w:p>
      <w:pPr>
        <w:numPr>
          <w:ilvl w:val="1"/>
          <w:numId w:val="4"/>
        </w:numPr>
        <w:ind w:left="840" w:leftChars="0" w:hanging="420" w:firstLineChars="0"/>
      </w:pPr>
      <w:r>
        <w:t>Java:1.6或者1.7版本.</w:t>
      </w:r>
    </w:p>
    <w:p>
      <w:pPr>
        <w:numPr>
          <w:ilvl w:val="1"/>
          <w:numId w:val="4"/>
        </w:numPr>
        <w:ind w:left="840" w:leftChars="0" w:hanging="420" w:firstLineChars="0"/>
      </w:pPr>
      <w:r>
        <w:rPr>
          <w:rFonts w:hint="default"/>
        </w:rPr>
        <w:t>Python 2.6.6</w:t>
      </w:r>
    </w:p>
    <w:p>
      <w:pPr>
        <w:numPr>
          <w:ilvl w:val="1"/>
          <w:numId w:val="4"/>
        </w:numPr>
        <w:ind w:left="840" w:leftChars="0" w:hanging="420" w:firstLineChars="0"/>
      </w:pPr>
      <w:r>
        <w:t>所在目录的读写执行权限,集群机器之间ssh无密码登陆(可选)</w:t>
      </w:r>
    </w:p>
    <w:p>
      <w:pPr>
        <w:numPr>
          <w:ilvl w:val="1"/>
          <w:numId w:val="4"/>
        </w:numPr>
        <w:ind w:left="840" w:leftChars="0" w:hanging="420" w:firstLineChars="0"/>
      </w:pPr>
      <w:r>
        <w:t>Zookeeper集群</w:t>
      </w:r>
    </w:p>
    <w:p>
      <w:pPr>
        <w:widowControl w:val="0"/>
        <w:numPr>
          <w:ilvl w:val="0"/>
          <w:numId w:val="3"/>
        </w:numPr>
        <w:jc w:val="both"/>
      </w:pPr>
      <w:r>
        <w:t>安装步骤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</w:rPr>
      </w:pPr>
      <w:r>
        <w:t>从官网下载稳定版的压缩包,比如: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"http://www.apache.org/dyn/closer.cgi/incubator/storm/apache-storm-0.9.2-incubating/apache-storm-0.9.2-incubating-src.tar.gz"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http://www.apache.org/dyn/closer.cgi/incubator/storm/apache-storm-0.9.2-incubating/apache-storm-0.9.2-incubating-src.tar</w:t>
      </w:r>
      <w:r>
        <w:rPr>
          <w:rFonts w:hint="default"/>
        </w:rPr>
        <w:t>下载之后将,将文件解压至制定的目录,这里使用/home/hadoop/another/storm-0.9.0.1,后面再使用到此目录时以$STORM_HOME指代.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default"/>
        </w:rPr>
        <w:t>设置配置文件:切换到$STORM_HOME/conf目录下,编辑storm.yaml文件,指定storm的集群机器为: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5" o:spid="_x0000_s1028" type="#_x0000_t202" style="position:absolute;left:0;margin-left:84.25pt;margin-top:9.8pt;height:98.1pt;width:339.15pt;mso-wrap-distance-bottom:0pt;mso-wrap-distance-left:9pt;mso-wrap-distance-right:9pt;mso-wrap-distance-top:0pt;rotation:0f;z-index:25167462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nimbus.host:"10.100.50.163"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storm.zookeeper.servers: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 "10.100.2.67"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 "10.100.2.93"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 "10.100.2.92"</w:t>
                  </w:r>
                </w:p>
              </w:txbxContent>
            </v:textbox>
            <w10:wrap type="square"/>
          </v:shape>
        </w:pic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启用drpc服务器:(对外端口为3772,可选)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6" o:spid="_x0000_s1029" type="#_x0000_t202" style="position:absolute;left:0;margin-left:87.75pt;margin-top:0.75pt;height:54.8pt;width:343.1pt;mso-wrap-distance-bottom:0pt;mso-wrap-distance-left:9pt;mso-wrap-distance-right:9pt;mso-wrap-distance-top:0pt;rotation:0f;z-index:25167564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drpc.servers: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- "10.100.2.92"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default"/>
                    </w:rPr>
                    <w:t xml:space="preserve">        </w:t>
                  </w:r>
                  <w:r>
                    <w:rPr>
                      <w:rFonts w:hint="eastAsia"/>
                    </w:rPr>
                    <w:t>- "10.100.2.9</w:t>
                  </w:r>
                  <w:r>
                    <w:rPr>
                      <w:rFonts w:hint="default"/>
                    </w:rPr>
                    <w:t>3</w:t>
                  </w:r>
                  <w:r>
                    <w:rPr>
                      <w:rFonts w:hint="eastAsia"/>
                    </w:rPr>
                    <w:t>"</w:t>
                  </w:r>
                </w:p>
              </w:txbxContent>
            </v:textbox>
            <w10:wrap type="square"/>
          </v:shape>
        </w:pic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启用日志服务器,方便再网页端查看日志:(可选)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7" o:spid="_x0000_s1030" type="#_x0000_t202" style="position:absolute;left:0;margin-left:87.1pt;margin-top:3pt;height:54.8pt;width:343.05pt;mso-wrap-distance-bottom:0pt;mso-wrap-distance-left:9pt;mso-wrap-distance-right:9pt;mso-wrap-distance-top:0pt;rotation:0f;z-index:25167667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logviewer.port: 10001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logviewer.childopts: "-Xmx128m"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logviewer.appender.name: "A1"</w:t>
                  </w:r>
                </w:p>
              </w:txbxContent>
            </v:textbox>
            <w10:wrap type="square"/>
          </v:shape>
        </w:pic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default"/>
        </w:rPr>
        <w:t>使storm集群加载额外的jar包避免jar包的版本冲突.修改storm的启动脚本--切换到$STORM_HOME/bin,修改启动文件storm中的get_classpath函数为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8" o:spid="_x0000_s1031" type="#_x0000_t202" style="position:absolute;left:0;margin-left:83.25pt;margin-top:3.25pt;height:101.6pt;width:347.6pt;mso-wrap-distance-bottom:0pt;mso-wrap-distance-left:9pt;mso-wrap-distance-right:9pt;mso-wrap-distance-top:0pt;rotation:0f;z-index:25167769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def get_classpath(extrajars):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ret = get_jars_full(STORM_DIR)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ret.extend(get_jars_full(STORM_DIR + "/lib"))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ret.extend(get_jars_full(STORM_DIR + "/extendlib"))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default"/>
                    </w:rPr>
                    <w:t xml:space="preserve"> </w:t>
                  </w:r>
                  <w:r>
                    <w:rPr>
                      <w:rFonts w:hint="eastAsia"/>
                    </w:rPr>
                    <w:t>ret.extend(extrajars)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return normclasspath(":".join(ret))</w:t>
                  </w:r>
                </w:p>
              </w:txbxContent>
            </v:textbox>
            <w10:wrap type="square"/>
          </v:shape>
        </w:pic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default"/>
        </w:rPr>
        <w:t>使用monit监控管理storm的各个进程,重启意外关闭的进程.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</w:rPr>
      </w:pPr>
      <w:r>
        <w:rPr>
          <w:rFonts w:hint="default"/>
        </w:rPr>
        <w:t>从网上下载monit的源代码压缩包,解压,编译安装.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</w:pPr>
      <w:r>
        <w:rPr>
          <w:rFonts w:hint="default"/>
        </w:rPr>
        <w:t>再~/.monitrc中添加以下</w:t>
      </w:r>
      <w:r>
        <w:t>代码</w:t>
      </w:r>
    </w:p>
    <w:p>
      <w:pPr>
        <w:widowControl w:val="0"/>
        <w:numPr>
          <w:numId w:val="0"/>
        </w:numPr>
        <w:jc w:val="both"/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9" o:spid="_x0000_s1032" type="#_x0000_t202" style="position:absolute;left:0;margin-left:77.7pt;margin-top:3.05pt;height:82.25pt;width:361.4pt;mso-wrap-distance-bottom:0pt;mso-wrap-distance-left:9pt;mso-wrap-distance-right:9pt;mso-wrap-distance-top:0pt;rotation:0f;z-index:25167872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Check</w:t>
                  </w:r>
                  <w:r>
                    <w:rPr>
                      <w:rFonts w:hint="default"/>
                    </w:rPr>
                    <w:t xml:space="preserve"> </w:t>
                  </w:r>
                  <w:r>
                    <w:rPr>
                      <w:rFonts w:hint="eastAsia"/>
                    </w:rPr>
                    <w:t>process</w:t>
                  </w:r>
                  <w:r>
                    <w:rPr>
                      <w:rFonts w:hint="default"/>
                    </w:rPr>
                    <w:t xml:space="preserve"> </w:t>
                  </w:r>
                  <w:r>
                    <w:rPr>
                      <w:rFonts w:hint="eastAsia"/>
                    </w:rPr>
                    <w:t>supervisor with pidfile /home/hadoop/another/storm/supervisor.pid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start program = "/etc/init.d/supervisor start"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stop program = "/etc/init.d/supervisor stop"</w:t>
                  </w:r>
                </w:p>
              </w:txbxContent>
            </v:textbox>
            <w10:wrap type="square"/>
          </v:shape>
        </w:pic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</w:rPr>
      </w:pPr>
      <w:r>
        <w:rPr>
          <w:rFonts w:hint="default"/>
        </w:rPr>
        <w:t>其中/etc/init.d/supervisor的代码比较长放在附件中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default"/>
        </w:rPr>
        <w:t>拷贝$STORM_HOME目录到集群的每台节点相同的路径,在节点上安装monit程序,拷贝~/.monitrc文件到各个节点相同的路径.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default"/>
        </w:rPr>
        <w:t>编写控制集群启动关闭的脚本(见附件stormEx,可选).脚本的启动方式为ubuntu下启动方式,如果在其他的linux发行版上运行,需要改为对应的启动模式.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default"/>
        </w:rPr>
        <w:t>以上的步骤a-c为必须,e-g是为了方便集群管理所做的,如果忽略e-g的话,可以选择登陆到集群上的各个节点手动控制.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</w:rPr>
      </w:pPr>
      <w:r>
        <w:rPr>
          <w:rFonts w:hint="default"/>
        </w:rPr>
        <w:t>测试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default"/>
        </w:rPr>
        <w:t xml:space="preserve">集群主节点(nimbus所在的节点)上调用启动脚本命令-- </w:t>
      </w:r>
      <w:r>
        <w:rPr>
          <w:rFonts w:hint="default"/>
          <w:color w:val="FF0000"/>
        </w:rPr>
        <w:t>stromEx start.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default"/>
        </w:rPr>
        <w:t>打开浏览器,输入nimbus节点的ip地址,端口号为8080.如图所示:</w:t>
      </w:r>
      <w:r>
        <w:rPr>
          <w:rFonts w:hint="default"/>
        </w:rPr>
        <w:br/>
      </w: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图片框 1053" o:spid="_x0000_s1047" type="#_x0000_t75" style="height:144.75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hint="default"/>
        </w:rPr>
        <w:t>Supervisor summary一栏显示集群显示的工作节点数量应与配置的节点数一致.Cluster Summary一栏中的Total slots数量是节点数的4倍.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</w:rPr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 1054" o:spid="_x0000_s1033" type="#_x0000_t202" style="position:absolute;left:0;margin-left:70.1pt;margin-top:59.25pt;height:31.4pt;width:289.55pt;rotation:0f;z-index:25168076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</w:pPr>
                  <w:r>
                    <w:t>nimbus.host:</w:t>
                  </w:r>
                  <w:r>
                    <w:rPr>
                      <w:rFonts w:hint="default"/>
                    </w:rPr>
                    <w:t>”10.100.50.163”</w:t>
                  </w:r>
                </w:p>
              </w:txbxContent>
            </v:textbox>
          </v:shape>
        </w:pict>
      </w:r>
      <w:r>
        <w:rPr>
          <w:rFonts w:hint="default"/>
        </w:rPr>
        <w:t>任务的提交,在任意节点的~/.storm/目录中添加添加storm.yaml文件,在文件中指定nimbus节点的位置,比如: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输入命令 storm jar $JAR_POSITION $CLASSPATH后,就能再网页端的Topology Summary一栏看到提交的任务.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以命令行的方式查看集群状态.登陆到任意节点,切换到$STORM_HOME/bin目录,输入</w:t>
      </w:r>
      <w:r>
        <w:rPr>
          <w:rFonts w:hint="default"/>
          <w:color w:val="FF0000"/>
        </w:rPr>
        <w:t>storm list,</w:t>
      </w:r>
      <w:r>
        <w:rPr>
          <w:rFonts w:hint="default"/>
          <w:color w:val="auto"/>
        </w:rPr>
        <w:t>返回显示连接到nimbus说明该节点以加入集群.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both"/>
        <w:rPr>
          <w:rFonts w:hint="eastAsia"/>
        </w:rPr>
      </w:pPr>
      <w:r>
        <w:rPr>
          <w:rFonts w:hint="default"/>
        </w:rPr>
        <w:t>FAQ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rPr>
          <w:rFonts w:hint="default"/>
        </w:rPr>
        <w:t>不要在storm目录下放置不必要的jar包,这样做可能会引起该节点无法启动,或者能启动但无法提供slot进行计算.引起主要原因是由于jar包的版本冲突.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rPr>
          <w:rFonts w:hint="default"/>
        </w:rPr>
        <w:t>Storm集群上的工作节点在意外关闭后,该节点上的工作进程会迁移到其他节点上,当关闭的节点恢复后不会分配之前的任务.在编写程序时要考虑到这一点.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br/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Style w:val="9"/>
          <w:rFonts w:hint="eastAsia"/>
        </w:rPr>
      </w:pPr>
    </w:p>
    <w:p>
      <w:pPr>
        <w:ind w:left="420" w:leftChars="0" w:firstLine="420" w:firstLineChars="0"/>
        <w:rPr>
          <w:rStyle w:val="9"/>
          <w:rFonts w:hint="eastAsia"/>
        </w:rPr>
      </w:pPr>
    </w:p>
    <w:p>
      <w:pPr>
        <w:ind w:left="420" w:leftChars="0" w:firstLine="420" w:firstLineChars="0"/>
        <w:sectPr>
          <w:headerReference r:id="rId6" w:type="default"/>
          <w:footerReference r:id="rId7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/>
        </w:sect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eastAsia"/>
        </w:rPr>
        <w:fldChar w:fldCharType="end"/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hadoop2.0集群配置</w:t>
      </w:r>
    </w:p>
    <w:p>
      <w:pPr>
        <w:numPr>
          <w:ilvl w:val="0"/>
          <w:numId w:val="5"/>
        </w:numPr>
      </w:pPr>
      <w:r>
        <w:t>安装需求:</w:t>
      </w:r>
    </w:p>
    <w:p>
      <w:pPr>
        <w:numPr>
          <w:ilvl w:val="0"/>
          <w:numId w:val="6"/>
        </w:numPr>
        <w:ind w:left="420" w:leftChars="0"/>
      </w:pPr>
      <w:r>
        <w:t xml:space="preserve"> 操作系统:Linux 64位发行版,比如ubuntu或者centos的稳定发行版Java:1.6或者1.7版本.</w:t>
      </w:r>
    </w:p>
    <w:p>
      <w:pPr>
        <w:numPr>
          <w:ilvl w:val="0"/>
          <w:numId w:val="6"/>
        </w:numPr>
        <w:ind w:left="420" w:leftChars="0"/>
      </w:pPr>
      <w:r>
        <w:t xml:space="preserve"> 所在目录的读写执行权限,集群机器之间ssh无密码登陆</w:t>
      </w:r>
    </w:p>
    <w:p>
      <w:pPr>
        <w:numPr>
          <w:ilvl w:val="0"/>
          <w:numId w:val="6"/>
        </w:numPr>
        <w:ind w:left="420" w:leftChars="0"/>
      </w:pPr>
      <w:r>
        <w:t xml:space="preserve"> Zookeeper集群</w:t>
      </w:r>
    </w:p>
    <w:p>
      <w:pPr>
        <w:numPr>
          <w:ilvl w:val="0"/>
          <w:numId w:val="5"/>
        </w:numPr>
      </w:pPr>
      <w:r>
        <w:t>安装步骤:</w:t>
      </w:r>
    </w:p>
    <w:p>
      <w:pPr>
        <w:numPr>
          <w:ilvl w:val="1"/>
          <w:numId w:val="5"/>
        </w:numPr>
        <w:ind w:left="840" w:leftChars="0" w:hanging="420" w:firstLineChars="0"/>
      </w:pPr>
      <w:r>
        <w:t>为集群上的各节点设置无密码登陆.</w:t>
      </w:r>
    </w:p>
    <w:p>
      <w:pPr>
        <w:numPr>
          <w:ilvl w:val="2"/>
          <w:numId w:val="5"/>
        </w:numPr>
        <w:ind w:left="1260" w:leftChars="0" w:hanging="420" w:firstLineChars="0"/>
      </w:pPr>
      <w:r>
        <w:rPr>
          <w:color w:val="FF0000"/>
        </w:rPr>
        <w:t xml:space="preserve">ssh-keygen -t rsa </w:t>
      </w:r>
      <w:r>
        <w:t>一路enter到完成.</w:t>
      </w:r>
    </w:p>
    <w:p>
      <w:pPr>
        <w:numPr>
          <w:ilvl w:val="2"/>
          <w:numId w:val="5"/>
        </w:numPr>
        <w:ind w:left="1260" w:leftChars="0" w:hanging="420" w:firstLineChars="0"/>
      </w:pPr>
      <w:r>
        <w:t>切换到~/.ssh目录下,id_rsa与id_rsa.pub就是第一步命令生成的文件.执行</w:t>
      </w:r>
      <w:r>
        <w:rPr>
          <w:color w:val="FF0000"/>
        </w:rPr>
        <w:t>cat ip_rsa.pub &gt;&gt;</w:t>
      </w:r>
      <w:r>
        <w:t xml:space="preserve"> </w:t>
      </w:r>
      <w:r>
        <w:rPr>
          <w:color w:val="FF0000"/>
        </w:rPr>
        <w:t>authorized_keys</w:t>
      </w:r>
    </w:p>
    <w:p>
      <w:pPr>
        <w:numPr>
          <w:ilvl w:val="2"/>
          <w:numId w:val="5"/>
        </w:numPr>
        <w:ind w:left="1260" w:leftChars="0" w:hanging="420" w:firstLineChars="0"/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12" o:spid="_x0000_s1034" type="#_x0000_t202" style="position:absolute;left:0;margin-left:65.25pt;margin-top:34.55pt;height:54.8pt;width:364.1pt;mso-wrap-distance-bottom:0pt;mso-wrap-distance-left:9pt;mso-wrap-distance-right:9pt;mso-wrap-distance-top:0pt;rotation:0f;z-index:2516838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  <w:jc w:val="left"/>
                  </w:pPr>
                  <w:r>
                    <w:t>RSAAuthentication yes</w:t>
                  </w:r>
                </w:p>
                <w:p>
                  <w:pPr>
                    <w:pStyle w:val="11"/>
                  </w:pPr>
                  <w:r>
                    <w:t>PubkeyAuthentication yes</w:t>
                  </w:r>
                </w:p>
                <w:p>
                  <w:pPr>
                    <w:pStyle w:val="11"/>
                  </w:pPr>
                  <w:r>
                    <w:t>AuthorizedKeysFile</w:t>
                  </w:r>
                  <w:r>
                    <w:tab/>
                  </w:r>
                  <w:r>
                    <w:t>.ssh/authorized_keys</w:t>
                  </w:r>
                </w:p>
              </w:txbxContent>
            </v:textbox>
            <w10:wrap type="square"/>
          </v:shape>
        </w:pict>
      </w:r>
      <w:r>
        <w:t>编辑/etc/ssh/sshd_config,添加以下文本</w:t>
      </w:r>
      <w:r>
        <w:br/>
      </w:r>
      <w:r>
        <w:br/>
      </w:r>
    </w:p>
    <w:p>
      <w:pPr>
        <w:numPr>
          <w:ilvl w:val="2"/>
          <w:numId w:val="5"/>
        </w:numPr>
        <w:ind w:left="1260" w:leftChars="0" w:hanging="420" w:firstLineChars="0"/>
      </w:pPr>
      <w:r>
        <w:rPr>
          <w:color w:val="FF0000"/>
        </w:rPr>
        <w:t>service sshd restart</w:t>
      </w:r>
      <w:r>
        <w:t xml:space="preserve"> .重启ssh服务</w:t>
      </w:r>
    </w:p>
    <w:p>
      <w:pPr>
        <w:numPr>
          <w:ilvl w:val="2"/>
          <w:numId w:val="5"/>
        </w:numPr>
        <w:ind w:left="1260" w:leftChars="0" w:hanging="420" w:firstLineChars="0"/>
      </w:pPr>
      <w:r>
        <w:rPr>
          <w:color w:val="FF0000"/>
        </w:rPr>
        <w:t>ssh localhost</w:t>
      </w:r>
      <w:r>
        <w:t xml:space="preserve"> .如果没有提示输入密码,则说明成功.</w:t>
      </w:r>
    </w:p>
    <w:p>
      <w:pPr>
        <w:numPr>
          <w:ilvl w:val="2"/>
          <w:numId w:val="5"/>
        </w:numPr>
        <w:ind w:left="1260" w:leftChars="0" w:hanging="420" w:firstLineChars="0"/>
      </w:pPr>
      <w:r>
        <w:t>~/.ssh目录的权限必须为700,authorized_keys文件的权限最好也设置为600.</w:t>
      </w:r>
    </w:p>
    <w:p>
      <w:pPr>
        <w:numPr>
          <w:ilvl w:val="1"/>
          <w:numId w:val="5"/>
        </w:numPr>
        <w:ind w:left="840" w:leftChars="0" w:hanging="420" w:firstLineChars="0"/>
      </w:pPr>
      <w:r>
        <w:t>下载hadoop2.0版本的压缩包,地址为</w:t>
      </w:r>
      <w:r>
        <w:rPr>
          <w:rStyle w:val="10"/>
          <w:rFonts w:hint="eastAsia"/>
        </w:rPr>
        <w:t>http://mirror.bit.edu.cn/apache/hadoop/common/hadoop-2.2.0/hadoop-2.2.0.tar.gz</w:t>
      </w:r>
      <w:r>
        <w:rPr>
          <w:rStyle w:val="10"/>
          <w:rFonts w:hint="default"/>
        </w:rPr>
        <w:t xml:space="preserve">. </w:t>
      </w:r>
      <w:r>
        <w:rPr>
          <w:rFonts w:hint="default"/>
        </w:rPr>
        <w:t>解压缩文件到/home/hadoop/secondary目录,以$HADOOP_HOME指代.切换到$HADOOP_HOME/etc/hadoop目录.</w:t>
      </w:r>
    </w:p>
    <w:p>
      <w:pPr>
        <w:numPr>
          <w:ilvl w:val="2"/>
          <w:numId w:val="5"/>
        </w:numPr>
        <w:ind w:left="1260" w:leftChars="0" w:hanging="420" w:firstLineChars="0"/>
        <w:jc w:val="left"/>
      </w:pPr>
      <w:r>
        <w:t>编辑core-site.xml文件.插入一下文本</w:t>
      </w:r>
    </w:p>
    <w:p>
      <w:pPr>
        <w:numPr>
          <w:numId w:val="0"/>
        </w:numPr>
        <w:ind w:left="840" w:leftChars="0"/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 1059" o:spid="_x0000_s1035" type="#_x0000_t202" style="position:absolute;left:0;margin-left:63.35pt;margin-top:2.75pt;height:435.95pt;width:396pt;rotation:0f;z-index:2516848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&lt;configuration&gt;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&lt;name&gt;hadoop.tmp.dir&lt;/name&gt;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  &lt;!--- hadoop临时目录 --&gt;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&lt;value&gt;/home/hadoop/secondary/hadoop-2.2.0/tmp&lt;/value&gt;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&lt;description&gt;A base for other temporary directories.&lt;/description&gt;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&lt;name&gt;io.file.buffer.size&lt;/name&gt;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&lt;value&gt;102400&lt;/value&gt;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&lt;name&gt;fs.defaultFS&lt;/name&gt;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&lt;!--hadoop主节点的热备份集群,需要有zookeeper --&gt;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&lt;value&gt;hdfs://mycluster&lt;/value&gt;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&lt;name&gt;ha.zookeeper.quorum&lt;/name&gt;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&lt;!--存储hadoop主节点热备份机器信息的zookeeper集群各节点地址 --&gt;</w:t>
                  </w:r>
                  <w:r>
                    <w:rPr>
                      <w:rFonts w:hint="eastAsia"/>
                    </w:rPr>
                    <w:tab/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&lt;value&gt;10.100.2.92:2181,10.100.2.93:2181,10.100.2.94:2181&lt;/value&gt;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&lt;/configuration&gt;</w:t>
                  </w:r>
                </w:p>
                <w:p>
                  <w:pPr>
                    <w:pStyle w:val="11"/>
                  </w:pPr>
                </w:p>
              </w:txbxContent>
            </v:textbox>
          </v:shape>
        </w:pic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numPr>
          <w:ilvl w:val="2"/>
          <w:numId w:val="5"/>
        </w:numPr>
        <w:ind w:left="1260" w:leftChars="0" w:hanging="420" w:firstLineChars="0"/>
      </w:pPr>
      <w:r>
        <w:t>编辑hdfs-site.xml文件(只有部分的代码,具体见附件)</w:t>
      </w:r>
      <w:r>
        <w:br/>
      </w: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 1060" o:spid="_x0000_s1036" type="#_x0000_t202" style="position:absolute;left:0;margin-left:58.85pt;margin-top:28.95pt;height:665pt;width:396pt;rotation:0f;z-index:2516869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&lt;configuration&gt;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&lt;name&gt;dfs.nameservices&lt;/name&gt;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&lt;value&gt;mycluster&lt;/value&gt;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&lt;description&gt;</w:t>
                  </w:r>
                  <w:r>
                    <w:rPr>
                      <w:rFonts w:hint="default"/>
                    </w:rPr>
                    <w:t>hadoop主节点的位置</w:t>
                  </w:r>
                  <w:r>
                    <w:rPr>
                      <w:rFonts w:hint="eastAsia"/>
                    </w:rPr>
                    <w:t>&lt;/description&gt;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&lt;name&gt;dfs.ha.namenodes.mycluster&lt;/name&gt;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&lt;value&gt;nn2&lt;/value&gt;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&lt;description&gt;</w:t>
                  </w:r>
                  <w:r>
                    <w:rPr>
                      <w:rFonts w:hint="default"/>
                    </w:rPr>
                    <w:t>hadoop主节点热备份声明</w:t>
                  </w:r>
                  <w:r>
                    <w:rPr>
                      <w:rFonts w:hint="eastAsia"/>
                    </w:rPr>
                    <w:t>&lt;/description&gt;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&lt;name&gt;dfs.namenode.rpc-address.mycluster.nn2&lt;/name&gt;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&lt;value&gt;10.100.2.94:8020&lt;/value&gt;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&lt;!-- Configurations for Namenode --&gt;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&lt;name&gt;dfs.namenode.name.dir&lt;/name&gt;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&lt;value&gt;/home/hadoop/secondary/namenode&lt;/value&gt;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&lt;name&gt;dfs.namenode.handler.count&lt;/name&gt;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&lt;value&gt;10&lt;/value&gt;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&lt;description&gt;The number of server threads for the namenode.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&lt;/description&gt;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&lt;name&gt;dfs.replication&lt;/name&gt;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&lt;value&gt;3&lt;/value&gt;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&lt;name&gt;dfs.blocksize&lt;/name&gt;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&lt;value&gt;256m&lt;/value&gt;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&lt;!-- Configurations for DataNode --&gt;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&lt;name&gt;dfs.datanode.data.dir&lt;/name&gt;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&lt;value&gt;/home/hadoop/datanode/secondary/datanode&lt;/value&gt;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</w:pPr>
                  <w:r>
                    <w:rPr>
                      <w:rFonts w:hint="eastAsia"/>
                    </w:rPr>
                    <w:t>&lt;/configuration&gt;</w:t>
                  </w:r>
                </w:p>
              </w:txbxContent>
            </v:textbox>
          </v:shape>
        </w:pict>
      </w:r>
      <w:r>
        <w:t>具体见附件.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numPr>
          <w:ilvl w:val="2"/>
          <w:numId w:val="5"/>
        </w:numPr>
        <w:ind w:left="1260" w:leftChars="0" w:hanging="420" w:firstLineChars="0"/>
      </w:pPr>
      <w:r>
        <w:t>添加一下文本到yarn-site.xml(只有部分代码,具体见附件)</w:t>
      </w:r>
    </w:p>
    <w:p>
      <w:pPr>
        <w:widowControl w:val="0"/>
        <w:numPr>
          <w:numId w:val="0"/>
        </w:numPr>
        <w:jc w:val="both"/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 1061" o:spid="_x0000_s1037" type="#_x0000_t202" style="position:absolute;left:0;margin-left:57.35pt;margin-top:10.1pt;height:399.85pt;width:396pt;rotation:0f;z-index:2516879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&lt;configuration&gt;</w:t>
                  </w:r>
                </w:p>
                <w:p>
                  <w:pPr>
                    <w:pStyle w:val="11"/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&lt;name&gt;yarn.resourcemanager.hostname&lt;/name&gt;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&lt;value&gt;10.100.50.163&lt;/value&gt;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  <w:r>
                    <w:rPr>
                      <w:rFonts w:hint="eastAsia"/>
                    </w:rPr>
                    <w:tab/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&lt;name&gt;yarn.resourcemanager.scheduler.class&lt;/name&gt;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&lt;value&gt;org.apache.hadoop.yarn.server.resourcemanager.scheduler.capacity.CapacityScheduler&lt;/value&gt;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&lt;description&gt;CapacityScheduler, FairScheduler&lt;/description&gt;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  <w:r>
                    <w:rPr>
                      <w:rFonts w:hint="eastAsia"/>
                    </w:rPr>
                    <w:tab/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&lt;name&gt;yarn.nodemanager.vmem-check-enabled&lt;/name&gt;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&lt;value&gt;false&lt;/value&gt;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&lt;description&gt;Whether virtual memory limits will be enforced for containers.&lt;/description&gt;</w:t>
                  </w:r>
                </w:p>
                <w:p>
                  <w:pPr>
                    <w:pStyle w:val="11"/>
                    <w:ind w:firstLine="420" w:firstLineChars="2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  <w:ind w:firstLine="420" w:firstLineChars="2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&lt;name&gt;yarn.scheduler.maximum-allocation-mb&lt;/name&gt;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&lt;value&gt;8192&lt;/value&gt;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&lt;description&gt;The maximum allocation for every container request at the RM, in MBs&lt;/description&gt;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&lt;/property&gt;</w:t>
                  </w:r>
                </w:p>
                <w:p>
                  <w:pPr>
                    <w:pStyle w:val="11"/>
                  </w:pPr>
                  <w:r>
                    <w:rPr>
                      <w:rFonts w:hint="eastAsia"/>
                    </w:rPr>
                    <w:t>&lt;</w:t>
                  </w:r>
                  <w:r>
                    <w:rPr>
                      <w:rFonts w:hint="default"/>
                    </w:rPr>
                    <w:t>/</w:t>
                  </w:r>
                  <w:r>
                    <w:rPr>
                      <w:rFonts w:hint="eastAsia"/>
                    </w:rPr>
                    <w:t>configuration&gt;</w:t>
                  </w:r>
                </w:p>
              </w:txbxContent>
            </v:textbox>
          </v:shape>
        </w:pic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numPr>
          <w:ilvl w:val="1"/>
          <w:numId w:val="5"/>
        </w:numPr>
        <w:ind w:left="840" w:leftChars="0" w:hanging="420" w:firstLineChars="0"/>
      </w:pPr>
      <w:r>
        <w:t>编辑hadoop-env.sh文件,添加一下代码,再slaves文件中加入个节ip地址.</w:t>
      </w:r>
    </w:p>
    <w:p>
      <w:pPr>
        <w:widowControl w:val="0"/>
        <w:numPr>
          <w:numId w:val="0"/>
        </w:numPr>
        <w:jc w:val="both"/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 1062" o:spid="_x0000_s1039" type="#_x0000_t202" style="position:absolute;left:0;margin-left:57.35pt;margin-top:9.7pt;height:37.75pt;width:396pt;rotation:0f;z-index:2516899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</w:pPr>
                  <w:r>
                    <w:t>export JAVA_HOME=/usr/java</w:t>
                  </w:r>
                </w:p>
              </w:txbxContent>
            </v:textbox>
          </v:shape>
        </w:pict>
      </w:r>
    </w:p>
    <w:p>
      <w:pPr>
        <w:widowControl w:val="0"/>
        <w:numPr>
          <w:numId w:val="0"/>
        </w:numPr>
        <w:jc w:val="both"/>
      </w:pPr>
    </w:p>
    <w:p>
      <w:pPr>
        <w:numPr>
          <w:ilvl w:val="1"/>
          <w:numId w:val="5"/>
        </w:numPr>
        <w:ind w:left="840" w:leftChars="0" w:hanging="420" w:firstLineChars="0"/>
      </w:pPr>
      <w:r>
        <w:t>将$HAOOP_HOME文件夹分发到各节点的相同目录.</w:t>
      </w:r>
    </w:p>
    <w:p>
      <w:pPr>
        <w:numPr>
          <w:ilvl w:val="1"/>
          <w:numId w:val="5"/>
        </w:numPr>
        <w:ind w:left="840" w:leftChars="0" w:hanging="420" w:firstLineChars="0"/>
      </w:pPr>
      <w:r>
        <w:t>在主节点(这</w:t>
      </w:r>
      <w:r>
        <w:rPr>
          <w:rFonts w:hint="eastAsia"/>
        </w:rPr>
        <w:t>dfs.namenode.rpc-address.mycluster.nn2</w:t>
      </w:r>
      <w:r>
        <w:rPr>
          <w:rFonts w:hint="default"/>
        </w:rPr>
        <w:t>指定的地址--10.100.2.94</w:t>
      </w:r>
      <w:r>
        <w:t>)执行格式化,命令如下.这样</w:t>
      </w:r>
      <w:r>
        <w:rPr>
          <w:rFonts w:hint="eastAsia"/>
        </w:rPr>
        <w:t>dfs.namenode.name.dir</w:t>
      </w:r>
      <w:r>
        <w:rPr>
          <w:rFonts w:hint="default"/>
        </w:rPr>
        <w:t>指定的文件加会被格式化,之前存在的数据会被清除,这点需要注意.</w:t>
      </w:r>
    </w:p>
    <w:p>
      <w:pPr>
        <w:widowControl w:val="0"/>
        <w:numPr>
          <w:numId w:val="0"/>
        </w:numPr>
        <w:jc w:val="both"/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 1063" o:spid="_x0000_s1038" type="#_x0000_t202" style="position:absolute;left:0;margin-left:57.35pt;margin-top:3.4pt;height:37.75pt;width:396pt;rotation:0f;z-index:2516889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</w:pPr>
                  <w:r>
                    <w:t>hdfs namenode -format</w:t>
                  </w:r>
                </w:p>
              </w:txbxContent>
            </v:textbox>
          </v:shape>
        </w:pict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5"/>
        </w:numPr>
      </w:pPr>
      <w:r>
        <w:t>测试:</w:t>
      </w:r>
    </w:p>
    <w:p>
      <w:pPr>
        <w:numPr>
          <w:ilvl w:val="1"/>
          <w:numId w:val="5"/>
        </w:numPr>
        <w:ind w:left="840" w:leftChars="0" w:hanging="420" w:firstLineChars="0"/>
      </w:pPr>
      <w:r>
        <w:t>切换到$HADOOP_HOME/sbin目录,执行bash start-dfs.sh(注:如果系统使用的是ubuntu不要通过./start-dfs.sh的形式执行脚本任务).这样hadoop的hdfs已经启动完毕.可以通过页面查看,地址为</w:t>
      </w:r>
      <w:r>
        <w:rPr>
          <w:rFonts w:hint="eastAsia"/>
        </w:rPr>
        <w:t>dfs.namenode.http-address.mycluster.nn2</w:t>
      </w:r>
      <w:r>
        <w:rPr>
          <w:rFonts w:hint="default"/>
        </w:rPr>
        <w:t>变量所指定,这里是10.100.2.94:7103,其中livenode一栏必须与集群配置的节点数一致,否则通过日志排错.</w:t>
      </w:r>
    </w:p>
    <w:p>
      <w:pPr>
        <w:numPr>
          <w:numId w:val="0"/>
        </w:numPr>
        <w:ind w:left="420" w:leftChars="0" w:firstLine="420" w:firstLineChars="0"/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图片框 1064" o:spid="_x0000_s1048" type="#_x0000_t75" style="height:230.3pt;width:414.3pt;rotation:0f;" o:ole="f" fillcolor="#FFFFFF" filled="f" o:preferrelative="t" stroked="f" coordorigin="0,0" coordsize="21600,21600">
            <v:fill on="f" color2="#FFFFFF" focus="0%"/>
            <v:imagedata gain="65536f" blacklevel="0f" gamma="0" o:title="dfs_http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5"/>
        </w:numPr>
        <w:ind w:left="840" w:leftChars="0" w:hanging="420" w:firstLineChars="0"/>
      </w:pPr>
      <w:r>
        <w:t>切换到$HADOOP_HOME/sbin目录,执行bash start-yarn.sh(注:如果系统使用的是ubuntu不要通过./start-dfs.sh的形式执行脚本任务)启动mapreduce任务集群,访问yarn.resourcemanager.hostname变量指定地址的8088端口查看启动是否成功,这里的地址是10.100.50.163:8088,界面如下图.activenodes 列的数量要与集群的节点数一致.</w:t>
      </w:r>
      <w:r>
        <w:br/>
      </w: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图片框 1065" o:spid="_x0000_s1049" type="#_x0000_t75" style="height:160.5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2014-10-13 17:44:53 的屏幕截图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5"/>
        </w:numPr>
        <w:ind w:left="840" w:leftChars="0" w:hanging="420" w:firstLineChars="0"/>
      </w:pPr>
      <w:r>
        <w:t>选取任意一个文件text.txt复制到hadoop集群.</w:t>
      </w:r>
    </w:p>
    <w:p>
      <w:pPr>
        <w:numPr>
          <w:numId w:val="0"/>
        </w:numPr>
        <w:ind w:left="420" w:leftChars="0" w:firstLine="420" w:firstLineChars="0"/>
      </w:pPr>
      <w:r>
        <w:rPr>
          <w:color w:val="FF0000"/>
        </w:rPr>
        <w:t>hadoop fs -put text.txt /</w:t>
      </w:r>
      <w:r>
        <w:t xml:space="preserve"> </w:t>
      </w:r>
    </w:p>
    <w:p>
      <w:pPr>
        <w:numPr>
          <w:numId w:val="0"/>
        </w:numPr>
        <w:ind w:left="420" w:leftChars="0" w:firstLine="420" w:firstLineChars="0"/>
        <w:rPr>
          <w:color w:val="auto"/>
        </w:rPr>
      </w:pPr>
      <w:r>
        <w:rPr>
          <w:color w:val="auto"/>
        </w:rPr>
        <w:t>查看复制结果</w:t>
      </w:r>
    </w:p>
    <w:p>
      <w:pPr>
        <w:numPr>
          <w:numId w:val="0"/>
        </w:numPr>
        <w:ind w:left="420" w:leftChars="0" w:firstLine="420" w:firstLineChars="0"/>
        <w:rPr>
          <w:color w:val="FF0000"/>
        </w:rPr>
      </w:pPr>
      <w:r>
        <w:rPr>
          <w:color w:val="FF0000"/>
        </w:rPr>
        <w:t>hadoop fs -ls /</w:t>
      </w:r>
    </w:p>
    <w:p>
      <w:pPr>
        <w:numPr>
          <w:ilvl w:val="0"/>
          <w:numId w:val="5"/>
        </w:numPr>
      </w:pPr>
      <w:r>
        <w:t>FAQ:</w:t>
      </w:r>
    </w:p>
    <w:p>
      <w:pPr>
        <w:numPr>
          <w:ilvl w:val="1"/>
          <w:numId w:val="5"/>
        </w:numPr>
        <w:ind w:left="840" w:leftChars="0" w:hanging="420" w:firstLineChars="0"/>
      </w:pPr>
      <w:r>
        <w:t>dfs.replication 变量指定的值需要小于等于集群节点数,否则存储会失败.</w:t>
      </w:r>
    </w:p>
    <w:p>
      <w:pPr>
        <w:numPr>
          <w:ilvl w:val="1"/>
          <w:numId w:val="5"/>
        </w:numPr>
        <w:ind w:left="840" w:leftChars="0" w:hanging="420" w:firstLineChars="0"/>
      </w:pPr>
      <w:r>
        <w:t>最好将节点的ip:主机名信息写入到其他节点的hosts文件中.防止由于域名解析失败导致的错误.</w:t>
      </w:r>
    </w:p>
    <w:p>
      <w:pPr>
        <w:rPr>
          <w:rFonts w:hint="default"/>
        </w:rPr>
      </w:pPr>
    </w:p>
    <w:p>
      <w:pPr>
        <w:ind w:left="2100" w:leftChars="0" w:firstLine="420" w:firstLineChars="0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/>
        </w:sect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hbase集群配置</w:t>
      </w:r>
    </w:p>
    <w:p>
      <w:pPr>
        <w:numPr>
          <w:ilvl w:val="0"/>
          <w:numId w:val="7"/>
        </w:numPr>
        <w:ind w:leftChars="0"/>
        <w:rPr>
          <w:rFonts w:hint="default"/>
        </w:rPr>
      </w:pPr>
      <w:r>
        <w:rPr>
          <w:rFonts w:hint="default"/>
        </w:rPr>
        <w:t>安装需求</w:t>
      </w:r>
    </w:p>
    <w:p>
      <w:pPr>
        <w:numPr>
          <w:ilvl w:val="1"/>
          <w:numId w:val="7"/>
        </w:numPr>
        <w:ind w:left="840" w:leftChars="0" w:hanging="420" w:firstLineChars="0"/>
      </w:pPr>
      <w:r>
        <w:t xml:space="preserve"> 操作系统:Linux 64位发行版,比如ubuntu或者centos的稳定发行版Java:1.6或者1.7版本.</w:t>
      </w:r>
    </w:p>
    <w:p>
      <w:pPr>
        <w:numPr>
          <w:ilvl w:val="1"/>
          <w:numId w:val="7"/>
        </w:numPr>
        <w:ind w:left="840" w:leftChars="0" w:hanging="420" w:firstLineChars="0"/>
      </w:pPr>
      <w:r>
        <w:t xml:space="preserve"> 所在目录的读写执行权限,集群机器之间ssh无密码登陆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t>Zookeeper集群</w:t>
      </w:r>
      <w:r>
        <w:t>(可选)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t>Hadoop集群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t>管理员用户权限</w:t>
      </w:r>
    </w:p>
    <w:p>
      <w:pPr>
        <w:numPr>
          <w:ilvl w:val="0"/>
          <w:numId w:val="7"/>
        </w:numPr>
        <w:ind w:leftChars="0"/>
        <w:rPr>
          <w:rFonts w:hint="default"/>
        </w:rPr>
      </w:pPr>
      <w:r>
        <w:rPr>
          <w:rFonts w:hint="default"/>
        </w:rPr>
        <w:t>安装步骤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设置打开最大文件句柄的数量: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以管理员权限编辑/etc/security/limits.conf文件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</w:rPr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 1066" o:spid="_x0000_s1040" type="#_x0000_t202" style="position:absolute;left:0;margin-left:57.35pt;margin-top:30.55pt;height:37.75pt;width:396pt;rotation:0f;z-index:2516910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</w:pPr>
                  <w:r>
                    <w:t>hadoop</w:t>
                  </w:r>
                  <w:r>
                    <w:tab/>
                    <w:t>-</w:t>
                  </w:r>
                  <w:r>
                    <w:tab/>
                    <w:t>nofile</w:t>
                  </w:r>
                  <w:r>
                    <w:tab/>
                    <w:t>32768</w:t>
                  </w:r>
                </w:p>
                <w:p>
                  <w:pPr>
                    <w:pStyle w:val="11"/>
                  </w:pPr>
                  <w:r>
                    <w:t>hadoop</w:t>
                  </w:r>
                  <w:r>
                    <w:tab/>
                    <w:t>soft/hard</w:t>
                  </w:r>
                  <w:r>
                    <w:tab/>
                    <w:t/>
                  </w:r>
                  <w:r>
                    <w:tab/>
                    <w:t>noproc 32000</w:t>
                  </w:r>
                </w:p>
              </w:txbxContent>
            </v:textbox>
          </v:shape>
        </w:pict>
      </w:r>
      <w:r>
        <w:rPr>
          <w:rFonts w:hint="default"/>
        </w:rPr>
        <w:t>添加文本,其中hadoop为实际用户名</w:t>
      </w:r>
    </w:p>
    <w:p>
      <w:pPr>
        <w:numPr>
          <w:numId w:val="0"/>
        </w:numPr>
        <w:ind w:left="840" w:leftChars="0"/>
        <w:rPr>
          <w:rFonts w:hint="default"/>
        </w:rPr>
      </w:pP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</w:rPr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 1067" o:spid="_x0000_s1041" type="#_x0000_t202" style="position:absolute;left:0;margin-left:57.35pt;margin-top:61.15pt;height:37.75pt;width:396pt;rotation:0f;z-index:25169203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</w:pPr>
                  <w:r>
                    <w:t>session</w:t>
                  </w:r>
                  <w:r>
                    <w:tab/>
                    <w:t>required</w:t>
                  </w:r>
                  <w:r>
                    <w:tab/>
                    <w:t>pam_limit.so</w:t>
                  </w:r>
                </w:p>
              </w:txbxContent>
            </v:textbox>
          </v:shape>
        </w:pict>
      </w:r>
      <w:r>
        <w:rPr>
          <w:rFonts w:hint="default"/>
        </w:rPr>
        <w:t>系统为ubuntu的话,以管理员权限编辑/etc/pam.d/common-session,添加文本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</w:rPr>
      </w:pPr>
      <w:r>
        <w:rPr>
          <w:rFonts w:hint="default"/>
        </w:rPr>
        <w:t>注销重新登陆使配置生效.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下载安装hbase-0.96.2压缩包,下载地址为:</w:t>
      </w:r>
      <w:r>
        <w:rPr>
          <w:rStyle w:val="10"/>
          <w:rFonts w:hint="eastAsia"/>
        </w:rPr>
        <w:t>apache.fayea.com/apache-mirror/hbase/hbase-0.96.2/hbase-0.96.2-hadoop2-bin.tar.gz</w:t>
      </w:r>
      <w:r>
        <w:rPr>
          <w:rStyle w:val="10"/>
          <w:rFonts w:hint="default"/>
        </w:rPr>
        <w:t xml:space="preserve"> .</w:t>
      </w:r>
      <w:r>
        <w:rPr>
          <w:rFonts w:hint="default"/>
        </w:rPr>
        <w:t>解压到/home/hadoop/secondary/hbase-0.96.2-hadoop-2目录下,以后以$HBASE_HOME变量指代.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切换到$HBASE_HOME/conf目录.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编辑hbase_env.sh,添加修改一下代码,/usr/java路径修改会实际的java所在的路径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 1068" o:spid="_x0000_s1042" type="#_x0000_t202" style="position:absolute;left:0;margin-left:57.35pt;margin-top:3pt;height:75.65pt;width:396pt;rotation:0f;z-index:25169305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</w:pPr>
                  <w:r>
                    <w:t>export JAVA_HOME=/usr/java/</w:t>
                  </w:r>
                </w:p>
                <w:p>
                  <w:pPr>
                    <w:pStyle w:val="11"/>
                  </w:pPr>
                  <w:r>
                    <w:t>export HBASE_MANAGES_ZK=false</w:t>
                  </w:r>
                </w:p>
              </w:txbxContent>
            </v:textbox>
          </v:shape>
        </w:pic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</w:rPr>
      </w:pPr>
      <w:r>
        <w:rPr>
          <w:rFonts w:hint="default"/>
        </w:rPr>
        <w:t>编辑hbase-site.xml,添加以下代码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 1070" o:spid="_x0000_s1043" type="#_x0000_t202" style="position:absolute;left:0;margin-left:57.35pt;margin-top:8.75pt;height:265.6pt;width:396pt;rotation:0f;z-index:25169408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&lt;configuration&gt;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&lt;name&gt;hbase.rootdir&lt;/name&gt;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&lt;value&gt;hdfs://mycluster/hbase&lt;/value&gt;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&lt;name&gt;hbase.zookeeper.quorum&lt;/name&gt;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&lt;value&gt;10.100.2.92,10.100.2.93,10.100.2.67&lt;/value&gt;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&lt;property&gt;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&lt;name&gt;hbase.cluster.distributed&lt;/name&gt;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&lt;value&gt;true&lt;/value&gt;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&lt;/property&gt;</w:t>
                  </w:r>
                </w:p>
                <w:p>
                  <w:pPr>
                    <w:pStyle w:val="1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&lt;/configuration&gt;</w:t>
                  </w:r>
                </w:p>
                <w:p>
                  <w:pPr>
                    <w:pStyle w:val="11"/>
                  </w:pPr>
                </w:p>
              </w:txbxContent>
            </v:textbox>
          </v:shape>
        </w:pic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编辑regionservers文件,加入集群各节点的ip地址,一行一个.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分发hbase目录到集群节点的相同位置.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7"/>
        </w:numPr>
        <w:ind w:leftChars="0"/>
        <w:rPr>
          <w:rFonts w:hint="default"/>
        </w:rPr>
      </w:pPr>
      <w:r>
        <w:rPr>
          <w:rFonts w:hint="default"/>
        </w:rPr>
        <w:t>测试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启动hbase集群.在集群任意节点上输入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start-hbase.sh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通过网页端查看hbase集群状态.在主节点的位置上通过浏览器打开10.100.50.163:60010,这里10.100.50.163的地址替换为实际的主节点ip地址.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 w:ascii="Times New Roman" w:hAnsi="Times New Roman" w:eastAsia="宋体"/>
          <w:kern w:val="2"/>
          <w:sz w:val="28"/>
          <w:lang w:eastAsia="zh-CN"/>
        </w:rPr>
        <w:pict>
          <v:shape id="图片框 59" o:spid="_x0000_s1050" type="#_x0000_t75" style="height:163.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hbase_status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再region servers显示的地址需要与集群节点一一对应.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通过hbase shell命令创建表,验证集群能否正常工作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ascii="Times New Roman" w:hAnsi="Times New Roman" w:eastAsia="宋体"/>
          <w:kern w:val="2"/>
          <w:sz w:val="28"/>
          <w:lang w:val="en-US" w:eastAsia="zh-CN"/>
        </w:rPr>
        <w:pict>
          <v:shape id="文本框 1072" o:spid="_x0000_s1044" type="#_x0000_t202" style="position:absolute;left:0;margin-left:57.35pt;margin-top:5.55pt;height:99.1pt;width:396pt;rotation:0f;z-index:25169510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11"/>
                  </w:pPr>
                  <w:r>
                    <w:t>1.hbase shell (打开hbase的shell交互程序)</w:t>
                  </w:r>
                </w:p>
                <w:p>
                  <w:pPr>
                    <w:pStyle w:val="11"/>
                    <w:rPr>
                      <w:rFonts w:hint="default"/>
                    </w:rPr>
                  </w:pPr>
                  <w:r>
                    <w:t xml:space="preserve">2.create </w:t>
                  </w:r>
                  <w:r>
                    <w:rPr>
                      <w:rFonts w:hint="default"/>
                    </w:rPr>
                    <w:t>“testTable”,”columnsfamily”(创建名为testTable的表,列族为columnsfamily)</w:t>
                  </w:r>
                </w:p>
                <w:p>
                  <w:pPr>
                    <w:pStyle w:val="11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3list(查看创建表是否成功)</w:t>
                  </w:r>
                </w:p>
              </w:txbxContent>
            </v:textbox>
          </v:shape>
        </w:pic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numPr>
          <w:ilvl w:val="0"/>
          <w:numId w:val="7"/>
        </w:numPr>
        <w:ind w:leftChars="0"/>
        <w:rPr>
          <w:rFonts w:hint="default"/>
        </w:rPr>
      </w:pPr>
      <w:r>
        <w:rPr>
          <w:rFonts w:hint="default"/>
        </w:rPr>
        <w:t>FAQ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这里使用的是对应于hadoop2.0的hbase程序,需要首先安装hadoop2.0.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不要混用hadoop2.0与hadoop1.0的jar包,之前有这样的bug.目前的0.96.2也不是稳定版本,依然会存在类似的bug.</w:t>
      </w:r>
    </w:p>
    <w:p>
      <w:pPr>
        <w:numPr>
          <w:numId w:val="0"/>
        </w:numPr>
        <w:ind w:left="420" w:left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rFonts w:ascii="Times New Roman" w:hAnsi="Times New Roman" w:eastAsia="宋体"/>
        <w:kern w:val="2"/>
        <w:sz w:val="18"/>
        <w:lang w:val="en-US" w:eastAsia="zh-CN"/>
      </w:rPr>
      <w:pict>
        <v:shape id="文本框1" o:spid="_x0000_s104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rFonts w:ascii="Times New Roman" w:hAnsi="Times New Roman" w:eastAsia="宋体"/>
        <w:kern w:val="2"/>
        <w:sz w:val="18"/>
        <w:lang w:val="en-US" w:eastAsia="zh-CN"/>
      </w:rPr>
      <w:pict>
        <v:shape id="文本框1" o:spid="_x0000_s1046" type="#_x0000_t202" style="position:absolute;left:0;margin-top:0pt;height:144pt;width:144pt;mso-position-horizontal:center;mso-position-horizontal-relative:margin;mso-wrap-style:none;rotation:0f;z-index:25167462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t>4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2841477">
    <w:nsid w:val="54364005"/>
    <w:multiLevelType w:val="multilevel"/>
    <w:tmpl w:val="5436400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2842435">
    <w:nsid w:val="543643C3"/>
    <w:multiLevelType w:val="multilevel"/>
    <w:tmpl w:val="543643C3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2909373">
    <w:nsid w:val="5437493D"/>
    <w:multiLevelType w:val="multilevel"/>
    <w:tmpl w:val="5437493D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2909799">
    <w:nsid w:val="54374AE7"/>
    <w:multiLevelType w:val="multilevel"/>
    <w:tmpl w:val="54374AE7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3016673">
    <w:nsid w:val="5438EC61"/>
    <w:multiLevelType w:val="multilevel"/>
    <w:tmpl w:val="5438EC61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3016732">
    <w:nsid w:val="5438EC9C"/>
    <w:multiLevelType w:val="singleLevel"/>
    <w:tmpl w:val="5438EC9C"/>
    <w:lvl w:ilvl="0" w:tentative="1">
      <w:start w:val="1"/>
      <w:numFmt w:val="lowerLetter"/>
      <w:suff w:val="nothing"/>
      <w:lvlText w:val="%1)"/>
      <w:lvlJc w:val="left"/>
    </w:lvl>
  </w:abstractNum>
  <w:abstractNum w:abstractNumId="1413277640">
    <w:nsid w:val="543CE7C8"/>
    <w:multiLevelType w:val="multilevel"/>
    <w:tmpl w:val="543CE7C8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12909373"/>
  </w:num>
  <w:num w:numId="2">
    <w:abstractNumId w:val="1412909799"/>
  </w:num>
  <w:num w:numId="3">
    <w:abstractNumId w:val="1412842435"/>
  </w:num>
  <w:num w:numId="4">
    <w:abstractNumId w:val="1412841477"/>
  </w:num>
  <w:num w:numId="5">
    <w:abstractNumId w:val="1413016673"/>
  </w:num>
  <w:num w:numId="6">
    <w:abstractNumId w:val="1413016732"/>
  </w:num>
  <w:num w:numId="7">
    <w:abstractNumId w:val="14132776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/>
      <w:kern w:val="2"/>
      <w:sz w:val="28"/>
      <w:lang w:val="en-US" w:eastAsia="zh-CN"/>
    </w:rPr>
  </w:style>
  <w:style w:type="paragraph" w:styleId="2">
    <w:name w:val="heading 1"/>
    <w:basedOn w:val="1"/>
    <w:next w:val="1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4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</w:style>
  <w:style w:type="character" w:customStyle="1" w:styleId="4">
    <w:name w:val="标题 3 Char"/>
    <w:link w:val="5"/>
    <w:semiHidden/>
    <w:rPr>
      <w:b/>
      <w:sz w:val="32"/>
    </w:rPr>
  </w:style>
  <w:style w:type="paragraph" w:styleId="6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toc 1"/>
    <w:basedOn w:val="1"/>
    <w:next w:val="1"/>
  </w:style>
  <w:style w:type="character" w:styleId="10">
    <w:name w:val="Hyperlink"/>
    <w:basedOn w:val="9"/>
    <w:rPr>
      <w:rFonts w:ascii="Times New Roman" w:hAnsi="Times New Roman" w:eastAsia="宋体"/>
      <w:color w:val="0000FF"/>
      <w:u w:val="single"/>
    </w:rPr>
  </w:style>
  <w:style w:type="paragraph" w:customStyle="1" w:styleId="11">
    <w:name w:val="code"/>
    <w:basedOn w:val="1"/>
    <w:rPr>
      <w:rFonts w:eastAsia="文泉驿微米黑"/>
      <w:i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theme" Target="theme/theme1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Zookeeper集群配置"/>
    </customSectPr>
    <customSectPr>
      <sectNamePr val="Storm集群配置"/>
    </customSectPr>
    <customSectPr>
      <sectNamePr val="hadoop2.0集群配置"/>
    </customSectPr>
    <customSectPr>
      <sectNamePr val="hbase集群配置"/>
    </customSectPr>
  </customSectProps>
  <customShpExts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17</Pages>
  <Words>0</Words>
  <Characters>4674</Characters>
  <Lines>1</Lines>
  <Paragraphs>1</Paragraphs>
  <ScaleCrop>false</ScaleCrop>
  <LinksUpToDate>false</LinksUpToDate>
  <CharactersWithSpaces>0</CharactersWithSpaces>
  <Application>WPS Office专业版_9.1.0.4292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2008-12-27T00:45:00Z</dcterms:created>
  <dc:creator>zhifeng.zheng</dc:creator>
  <cp:lastModifiedBy>zhifeng.zheng</cp:lastModifiedBy>
  <dcterms:modified xsi:type="dcterms:W3CDTF">2013-04-24T06:59:32Z</dcterms:modified>
  <dc:title>Storm集群配置</dc:title>
  <cp:version>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